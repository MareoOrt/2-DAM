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0"/>
      </w:tblGrid>
      <w:tr w:rsidR="004B7E44" w14:paraId="2DB2C2BF" w14:textId="77777777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14:paraId="14CA12A9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5BFE96AA" wp14:editId="1C39CF70">
                      <wp:extent cx="5715000" cy="1352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0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B0270B" w14:textId="77777777" w:rsidR="000F6519" w:rsidRDefault="000F6519" w:rsidP="004B7E44">
                                  <w:pPr>
                                    <w:pStyle w:val="Ttulo"/>
                                  </w:pPr>
                                </w:p>
                                <w:p w14:paraId="4533C1B8" w14:textId="413FD3E1" w:rsidR="004B7E44" w:rsidRPr="004B7E44" w:rsidRDefault="000F6519" w:rsidP="004B7E44">
                                  <w:pPr>
                                    <w:pStyle w:val="Ttulo"/>
                                  </w:pPr>
                                  <w:r>
                                    <w:t>ACTIVIDADES TEMA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FE96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450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" filled="f" stroked="f" strokeweight=".5pt">
                      <v:textbox>
                        <w:txbxContent>
                          <w:p w14:paraId="48B0270B" w14:textId="77777777" w:rsidR="000F6519" w:rsidRDefault="000F6519" w:rsidP="004B7E44">
                            <w:pPr>
                              <w:pStyle w:val="Ttulo"/>
                            </w:pPr>
                          </w:p>
                          <w:p w14:paraId="4533C1B8" w14:textId="413FD3E1" w:rsidR="004B7E44" w:rsidRPr="004B7E44" w:rsidRDefault="000F6519" w:rsidP="004B7E44">
                            <w:pPr>
                              <w:pStyle w:val="Ttulo"/>
                            </w:pPr>
                            <w:r>
                              <w:t>ACTIVIDADES TEMA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73A9106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4E0AB47" wp14:editId="7A178D1E">
                      <wp:extent cx="785611" cy="0"/>
                      <wp:effectExtent l="0" t="38100" r="52705" b="3810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611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1917BB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1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" strokecolor="white [3212]" strokeweight="6pt">
                      <w10:anchorlock/>
                    </v:line>
                  </w:pict>
                </mc:Fallback>
              </mc:AlternateContent>
            </w:r>
          </w:p>
          <w:p w14:paraId="0CDA4C6E" w14:textId="7777777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48DBF4A" wp14:editId="4C633E48">
                      <wp:extent cx="5138670" cy="1828800"/>
                      <wp:effectExtent l="0" t="0" r="0" b="0"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3867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31B96F" w14:textId="6A1F162A" w:rsidR="004B7E44" w:rsidRPr="004B7E44" w:rsidRDefault="000F6519" w:rsidP="004B7E44">
                                  <w:pPr>
                                    <w:pStyle w:val="Subttulo"/>
                                  </w:pPr>
                                  <w:r>
                                    <w:t>DYNAMICS NAV 2018 &amp; 365 BUSINESS CENTRAL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8DBF4A" id="Cuadro de texto 3" o:spid="_x0000_s1027" type="#_x0000_t202" style="width:404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" filled="f" stroked="f" strokeweight=".5pt">
                      <v:textbox>
                        <w:txbxContent>
                          <w:p w14:paraId="0231B96F" w14:textId="6A1F162A" w:rsidR="004B7E44" w:rsidRPr="004B7E44" w:rsidRDefault="000F6519" w:rsidP="004B7E44">
                            <w:pPr>
                              <w:pStyle w:val="Subttulo"/>
                            </w:pPr>
                            <w:r>
                              <w:t>DYNAMICS NAV 2018 &amp; 365 BUSINESS CENTRAL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4B7E44" w14:paraId="58565D44" w14:textId="77777777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5E85D" w14:textId="47D358F7" w:rsidR="004B7E44" w:rsidRDefault="004B7E44" w:rsidP="004B7E44"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1D5E0BD" wp14:editId="46DFF766">
                      <wp:extent cx="3505200" cy="1581150"/>
                      <wp:effectExtent l="0" t="0" r="0" b="0"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05200" cy="158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74522F" w14:textId="77777777" w:rsidR="000F6519" w:rsidRDefault="000F6519" w:rsidP="004B7E44">
                                  <w:pPr>
                                    <w:pStyle w:val="Ttulo1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102835C4" w14:textId="77777777" w:rsidR="000F6519" w:rsidRDefault="000F6519" w:rsidP="004B7E44">
                                  <w:pPr>
                                    <w:pStyle w:val="Ttulo1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21B70CEB" w14:textId="77777777" w:rsidR="000F6519" w:rsidRDefault="000F6519" w:rsidP="004B7E44">
                                  <w:pPr>
                                    <w:pStyle w:val="Ttulo1"/>
                                    <w:rPr>
                                      <w:lang w:bidi="es-ES"/>
                                    </w:rPr>
                                  </w:pPr>
                                </w:p>
                                <w:p w14:paraId="42DD457F" w14:textId="7D96D23F" w:rsidR="004B7E44" w:rsidRPr="004B7E44" w:rsidRDefault="000F6519" w:rsidP="004B7E44">
                                  <w:pPr>
                                    <w:pStyle w:val="Ttulo1"/>
                                  </w:pPr>
                                  <w:r>
                                    <w:t xml:space="preserve">Mario </w:t>
                                  </w:r>
                                  <w:proofErr w:type="spellStart"/>
                                  <w:r>
                                    <w:t>Ortúñez</w:t>
                                  </w:r>
                                  <w:proofErr w:type="spellEnd"/>
                                  <w:r>
                                    <w:t xml:space="preserve"> Sanz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D5E0BD" id="Cuadro de texto 6" o:spid="_x0000_s1028" type="#_x0000_t202" style="width:276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" filled="f" stroked="f" strokeweight=".5pt">
                      <v:textbox>
                        <w:txbxContent>
                          <w:p w14:paraId="4E74522F" w14:textId="77777777" w:rsidR="000F6519" w:rsidRDefault="000F6519" w:rsidP="004B7E44">
                            <w:pPr>
                              <w:pStyle w:val="Ttulo1"/>
                              <w:rPr>
                                <w:lang w:bidi="es-ES"/>
                              </w:rPr>
                            </w:pPr>
                          </w:p>
                          <w:p w14:paraId="102835C4" w14:textId="77777777" w:rsidR="000F6519" w:rsidRDefault="000F6519" w:rsidP="004B7E44">
                            <w:pPr>
                              <w:pStyle w:val="Ttulo1"/>
                              <w:rPr>
                                <w:lang w:bidi="es-ES"/>
                              </w:rPr>
                            </w:pPr>
                          </w:p>
                          <w:p w14:paraId="21B70CEB" w14:textId="77777777" w:rsidR="000F6519" w:rsidRDefault="000F6519" w:rsidP="004B7E44">
                            <w:pPr>
                              <w:pStyle w:val="Ttulo1"/>
                              <w:rPr>
                                <w:lang w:bidi="es-ES"/>
                              </w:rPr>
                            </w:pPr>
                          </w:p>
                          <w:p w14:paraId="42DD457F" w14:textId="7D96D23F" w:rsidR="004B7E44" w:rsidRPr="004B7E44" w:rsidRDefault="000F6519" w:rsidP="004B7E44">
                            <w:pPr>
                              <w:pStyle w:val="Ttulo1"/>
                            </w:pPr>
                            <w:r>
                              <w:t xml:space="preserve">Mario </w:t>
                            </w:r>
                            <w:proofErr w:type="spellStart"/>
                            <w:r>
                              <w:t>Ortúñez</w:t>
                            </w:r>
                            <w:proofErr w:type="spellEnd"/>
                            <w:r>
                              <w:t xml:space="preserve"> Sanz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0F6519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208C6D0" wp14:editId="3DB4EFA1">
                      <wp:extent cx="3162300" cy="962025"/>
                      <wp:effectExtent l="0" t="0" r="0" b="0"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62300" cy="962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6B777A" w14:textId="19CD3DDE" w:rsidR="000F6519" w:rsidRPr="004B7E44" w:rsidRDefault="000F6519" w:rsidP="000F6519">
                                  <w:r>
                                    <w:t>2º de DAM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08C6D0" id="Cuadro de texto 7" o:spid="_x0000_s1029" type="#_x0000_t202" style="width:249pt;height: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" filled="f" stroked="f" strokeweight=".5pt">
                      <v:textbox>
                        <w:txbxContent>
                          <w:p w14:paraId="3A6B777A" w14:textId="19CD3DDE" w:rsidR="000F6519" w:rsidRPr="004B7E44" w:rsidRDefault="000F6519" w:rsidP="000F6519">
                            <w:r>
                              <w:t>2º de DAM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80FFC7F" w14:textId="2BD504E6" w:rsidR="004B7E44" w:rsidRDefault="004B7E44" w:rsidP="004B7E44"/>
        </w:tc>
      </w:tr>
    </w:tbl>
    <w:p w14:paraId="0444DE56" w14:textId="5ECA25BB" w:rsidR="004B7E44" w:rsidRDefault="008D56C3" w:rsidP="004B7E44">
      <w:r>
        <w:rPr>
          <w:noProof/>
        </w:rPr>
        <w:drawing>
          <wp:anchor distT="0" distB="0" distL="114300" distR="114300" simplePos="0" relativeHeight="251658239" behindDoc="1" locked="0" layoutInCell="1" allowOverlap="1" wp14:anchorId="016917B7" wp14:editId="2067C360">
            <wp:simplePos x="0" y="0"/>
            <wp:positionH relativeFrom="page">
              <wp:align>left</wp:align>
            </wp:positionH>
            <wp:positionV relativeFrom="paragraph">
              <wp:posOffset>-780456</wp:posOffset>
            </wp:positionV>
            <wp:extent cx="7820025" cy="11885930"/>
            <wp:effectExtent l="0" t="0" r="9525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784" cy="1189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44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4AC119" wp14:editId="01CA6BBC">
                <wp:simplePos x="0" y="0"/>
                <wp:positionH relativeFrom="column">
                  <wp:posOffset>-731520</wp:posOffset>
                </wp:positionH>
                <wp:positionV relativeFrom="page">
                  <wp:posOffset>2059940</wp:posOffset>
                </wp:positionV>
                <wp:extent cx="6748145" cy="5984875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5984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F4E08" id="Rectángulo 2" o:spid="_x0000_s1026" alt="rectángulo de color" style="position:absolute;margin-left:-57.6pt;margin-top:162.2pt;width:531.35pt;height:47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" fillcolor="#a4063e [3204]" stroked="f" strokeweight="2pt">
                <w10:wrap anchory="page"/>
              </v:rect>
            </w:pict>
          </mc:Fallback>
        </mc:AlternateContent>
      </w:r>
    </w:p>
    <w:p w14:paraId="3F55E20D" w14:textId="4CE9E716" w:rsidR="000F6519" w:rsidRDefault="004B7E44" w:rsidP="000F6519">
      <w:pPr>
        <w:spacing w:after="200"/>
        <w:rPr>
          <w:b/>
          <w:color w:val="auto"/>
        </w:rPr>
      </w:pPr>
      <w:r>
        <w:rPr>
          <w:lang w:bidi="es-ES"/>
        </w:rPr>
        <w:br w:type="page"/>
      </w:r>
    </w:p>
    <w:p w14:paraId="627D4F33" w14:textId="77777777" w:rsidR="000F6519" w:rsidRPr="000F6519" w:rsidRDefault="000F6519" w:rsidP="000F6519">
      <w:pPr>
        <w:rPr>
          <w:b/>
          <w:color w:val="auto"/>
        </w:rPr>
      </w:pPr>
    </w:p>
    <w:p w14:paraId="6B481283" w14:textId="17739620" w:rsidR="004B7E44" w:rsidRPr="000F6519" w:rsidRDefault="000F6519" w:rsidP="004B7E44">
      <w:pPr>
        <w:pStyle w:val="Ttulo3"/>
        <w:rPr>
          <w:b/>
          <w:i w:val="0"/>
          <w:sz w:val="44"/>
        </w:rPr>
      </w:pPr>
      <w:r w:rsidRPr="000F6519">
        <w:rPr>
          <w:b/>
          <w:i w:val="0"/>
          <w:sz w:val="44"/>
        </w:rPr>
        <w:t>Ejercicio1</w:t>
      </w:r>
    </w:p>
    <w:p w14:paraId="46FB1550" w14:textId="77777777" w:rsidR="004B7E44" w:rsidRPr="000F6519" w:rsidRDefault="004B7E44" w:rsidP="004B7E44">
      <w:pPr>
        <w:rPr>
          <w:rFonts w:eastAsia="Times New Roman"/>
          <w:b/>
          <w:color w:val="auto"/>
        </w:rPr>
      </w:pPr>
    </w:p>
    <w:p w14:paraId="20751BA1" w14:textId="05F1BA48" w:rsidR="004B7E44" w:rsidRPr="000F6519" w:rsidRDefault="000F6519" w:rsidP="000F6519">
      <w:pPr>
        <w:rPr>
          <w:b/>
          <w:color w:val="auto"/>
        </w:rPr>
      </w:pPr>
      <w:r w:rsidRPr="000F6519">
        <w:rPr>
          <w:b/>
          <w:color w:val="auto"/>
        </w:rPr>
        <w:t>Muestra el roadmap y/o timeline de Microsoft Dynamics NAV y de M. 365 Business Central. Señala los momentos más significativos.</w:t>
      </w:r>
    </w:p>
    <w:p w14:paraId="618BA366" w14:textId="2E700888" w:rsidR="000F6519" w:rsidRDefault="000F6519" w:rsidP="000F6519">
      <w:pPr>
        <w:rPr>
          <w:color w:val="auto"/>
        </w:rPr>
      </w:pPr>
    </w:p>
    <w:p w14:paraId="357170BB" w14:textId="77777777" w:rsidR="00E94B5F" w:rsidRPr="004B7E44" w:rsidRDefault="00E94B5F" w:rsidP="004B7E44"/>
    <w:sectPr w:rsidR="00E94B5F" w:rsidRPr="004B7E44" w:rsidSect="000821D9">
      <w:headerReference w:type="default" r:id="rId7"/>
      <w:footerReference w:type="default" r:id="rId8"/>
      <w:footerReference w:type="first" r:id="rId9"/>
      <w:pgSz w:w="11906" w:h="16838" w:code="9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62CA3" w14:textId="77777777" w:rsidR="00D5395A" w:rsidRDefault="00D5395A" w:rsidP="004B7E44">
      <w:r>
        <w:separator/>
      </w:r>
    </w:p>
  </w:endnote>
  <w:endnote w:type="continuationSeparator" w:id="0">
    <w:p w14:paraId="403058B0" w14:textId="77777777" w:rsidR="00D5395A" w:rsidRDefault="00D5395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00F4D869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66D127E8" w14:textId="77777777" w:rsidR="004B7E44" w:rsidRDefault="004B7E44" w:rsidP="004B7E44">
          <w:pPr>
            <w:pStyle w:val="Piedepgina"/>
          </w:pPr>
          <w:r>
            <w:rPr>
              <w:lang w:bidi="es-ES"/>
            </w:rPr>
            <w:t xml:space="preserve">www.webdeempresa.com 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FBAE9" w14:textId="77777777" w:rsidR="005A718F" w:rsidRDefault="005A718F" w:rsidP="004B7E44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120E9"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6500" w14:textId="77777777" w:rsidR="00D5395A" w:rsidRDefault="00D5395A" w:rsidP="004B7E44">
      <w:r>
        <w:separator/>
      </w:r>
    </w:p>
  </w:footnote>
  <w:footnote w:type="continuationSeparator" w:id="0">
    <w:p w14:paraId="3BE823B5" w14:textId="77777777" w:rsidR="00D5395A" w:rsidRDefault="00D5395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78587A20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32B22C41" w14:textId="77777777" w:rsidR="004B7E44" w:rsidRDefault="004B7E44" w:rsidP="004B7E44">
          <w:pPr>
            <w:pStyle w:val="Encabezado"/>
          </w:pPr>
          <w:r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F5184E4" wp14:editId="6563EACE">
                    <wp:extent cx="1352282" cy="592428"/>
                    <wp:effectExtent l="0" t="0" r="635" b="0"/>
                    <wp:docPr id="11" name="Rectángul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473EA7" w14:textId="77777777"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  <w:lang w:bidi="es-ES"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5184E4" id="Rectángulo 11" o:spid="_x0000_s1030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" fillcolor="#a4063e [3204]" stroked="f" strokeweight="2pt">
                    <v:textbox>
                      <w:txbxContent>
                        <w:p w14:paraId="0D473EA7" w14:textId="77777777"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  <w:lang w:bidi="es-ES"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  <w:lang w:bidi="es-ES"/>
                            </w:rPr>
                            <w:t>2</w:t>
                          </w:r>
                          <w:r w:rsidRPr="004B7E44">
                            <w:rPr>
                              <w:b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C3"/>
    <w:rsid w:val="000821D9"/>
    <w:rsid w:val="000F6519"/>
    <w:rsid w:val="00293B83"/>
    <w:rsid w:val="004B7E44"/>
    <w:rsid w:val="004D5252"/>
    <w:rsid w:val="004F2B86"/>
    <w:rsid w:val="005A718F"/>
    <w:rsid w:val="006A3CE7"/>
    <w:rsid w:val="00706E8D"/>
    <w:rsid w:val="007516CF"/>
    <w:rsid w:val="008B33BC"/>
    <w:rsid w:val="008D56C3"/>
    <w:rsid w:val="009120E9"/>
    <w:rsid w:val="00945900"/>
    <w:rsid w:val="009A1D26"/>
    <w:rsid w:val="009C396C"/>
    <w:rsid w:val="00A14503"/>
    <w:rsid w:val="00B572B4"/>
    <w:rsid w:val="00C10884"/>
    <w:rsid w:val="00D5395A"/>
    <w:rsid w:val="00D7562D"/>
    <w:rsid w:val="00DB26A7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7694C"/>
  <w15:chartTrackingRefBased/>
  <w15:docId w15:val="{C64620E6-D81B-42B5-AF54-76B61214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9A1D26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96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9A1D26"/>
    <w:rPr>
      <w:rFonts w:asciiTheme="majorHAnsi" w:eastAsia="Times New Roman" w:hAnsiTheme="majorHAnsi" w:cs="Times New Roman"/>
      <w:b/>
      <w:caps/>
      <w:color w:val="FFFFFF" w:themeColor="background1"/>
      <w:sz w:val="96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aptulo">
    <w:name w:val="Capítulo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paragraph" w:styleId="Prrafodelista">
    <w:name w:val="List Paragraph"/>
    <w:basedOn w:val="Normal"/>
    <w:uiPriority w:val="34"/>
    <w:unhideWhenUsed/>
    <w:qFormat/>
    <w:rsid w:val="000F6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tsanma\AppData\Roaming\Microsoft\Templates\Informe%20empresarial%20(dise&#241;o%20Profesional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(diseño Profesional).dotx</Template>
  <TotalTime>101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2023-10-20T08:28:00Z</dcterms:created>
  <dcterms:modified xsi:type="dcterms:W3CDTF">2023-10-20T10:09:00Z</dcterms:modified>
</cp:coreProperties>
</file>